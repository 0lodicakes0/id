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06BD" w14:textId="77777777" w:rsidR="005D396D" w:rsidRPr="00017F21" w:rsidRDefault="00924001">
      <w:pPr>
        <w:pStyle w:val="Name"/>
        <w:rPr>
          <w:rFonts w:ascii="Arial" w:hAnsi="Arial" w:cs="Arial"/>
          <w:sz w:val="56"/>
          <w:szCs w:val="56"/>
        </w:rPr>
      </w:pPr>
      <w:r w:rsidRPr="00017F21">
        <w:rPr>
          <w:rFonts w:ascii="Arial" w:hAnsi="Arial" w:cs="Arial"/>
          <w:sz w:val="56"/>
          <w:szCs w:val="56"/>
        </w:rPr>
        <w:t>Castuera, marvin</w:t>
      </w:r>
    </w:p>
    <w:p w14:paraId="0F132E25" w14:textId="207F1E96" w:rsidR="005D396D" w:rsidRPr="001A4CEC" w:rsidRDefault="00E52452">
      <w:pPr>
        <w:pStyle w:val="ContactInfo"/>
        <w:rPr>
          <w:rFonts w:ascii="Arial" w:hAnsi="Arial" w:cs="Arial"/>
          <w:szCs w:val="24"/>
        </w:rPr>
      </w:pPr>
      <w:r w:rsidRPr="001A4CEC">
        <w:rPr>
          <w:rFonts w:ascii="Arial" w:hAnsi="Arial" w:cs="Arial"/>
          <w:szCs w:val="24"/>
        </w:rPr>
        <w:t xml:space="preserve">2272 </w:t>
      </w:r>
      <w:proofErr w:type="spellStart"/>
      <w:r w:rsidRPr="001A4CEC">
        <w:rPr>
          <w:rFonts w:ascii="Arial" w:hAnsi="Arial" w:cs="Arial"/>
          <w:szCs w:val="24"/>
        </w:rPr>
        <w:t>Tejeron</w:t>
      </w:r>
      <w:proofErr w:type="spellEnd"/>
      <w:r w:rsidRPr="001A4CEC">
        <w:rPr>
          <w:rFonts w:ascii="Arial" w:hAnsi="Arial" w:cs="Arial"/>
          <w:szCs w:val="24"/>
        </w:rPr>
        <w:t xml:space="preserve"> St. Sta. Ana </w:t>
      </w:r>
      <w:r w:rsidR="005B68AD" w:rsidRPr="001A4CEC">
        <w:rPr>
          <w:rFonts w:ascii="Arial" w:hAnsi="Arial" w:cs="Arial"/>
          <w:szCs w:val="24"/>
        </w:rPr>
        <w:t xml:space="preserve">Manila | </w:t>
      </w:r>
      <w:r w:rsidR="00292B6C" w:rsidRPr="001A4CEC">
        <w:rPr>
          <w:rFonts w:ascii="Arial" w:hAnsi="Arial" w:cs="Arial"/>
          <w:szCs w:val="24"/>
        </w:rPr>
        <w:t>09950376393</w:t>
      </w:r>
      <w:r w:rsidR="00B70C9D" w:rsidRPr="001A4CEC">
        <w:rPr>
          <w:rFonts w:ascii="Arial" w:hAnsi="Arial" w:cs="Arial"/>
          <w:szCs w:val="24"/>
        </w:rPr>
        <w:t xml:space="preserve"> | mrvn98castuera@gmail.com</w:t>
      </w:r>
    </w:p>
    <w:sdt>
      <w:sdtPr>
        <w:id w:val="-1179423465"/>
        <w:placeholder>
          <w:docPart w:val="FDB2A96EFFAEF34E9D6E9FCBDDC0DCC0"/>
        </w:placeholder>
        <w:temporary/>
        <w:showingPlcHdr/>
        <w15:appearance w15:val="hidden"/>
      </w:sdtPr>
      <w:sdtEndPr/>
      <w:sdtContent>
        <w:p w14:paraId="6DDDFEBB" w14:textId="77777777" w:rsidR="005D396D" w:rsidRDefault="00031AF5">
          <w:pPr>
            <w:pStyle w:val="Heading1"/>
          </w:pPr>
          <w:r>
            <w:t>Objective</w:t>
          </w:r>
        </w:p>
      </w:sdtContent>
    </w:sdt>
    <w:p w14:paraId="6C4BFB44" w14:textId="27600B49" w:rsidR="00C465A3" w:rsidRPr="008E0B22" w:rsidRDefault="00A81CA4">
      <w:pPr>
        <w:rPr>
          <w:rFonts w:ascii="Arial" w:hAnsi="Arial" w:cs="Arial"/>
        </w:rPr>
      </w:pPr>
      <w:r>
        <w:rPr>
          <w:rFonts w:ascii="Georgia" w:eastAsia="Times New Roman" w:hAnsi="Georgia"/>
          <w:sz w:val="22"/>
          <w:szCs w:val="22"/>
          <w:shd w:val="clear" w:color="auto" w:fill="FFFFFF"/>
        </w:rPr>
        <w:t xml:space="preserve">          </w:t>
      </w:r>
      <w:r w:rsidR="00C465A3" w:rsidRPr="008E0B22">
        <w:rPr>
          <w:rFonts w:ascii="Arial" w:eastAsia="Times New Roman" w:hAnsi="Arial" w:cs="Arial"/>
          <w:shd w:val="clear" w:color="auto" w:fill="FFFFFF"/>
        </w:rPr>
        <w:t>A highly organized and hard-working individual looking for a responsible position to gain practical experience.</w:t>
      </w:r>
    </w:p>
    <w:sdt>
      <w:sdtPr>
        <w:id w:val="1728489637"/>
        <w:placeholder>
          <w:docPart w:val="230B0087138CC0459D903E3B3EDD2BD1"/>
        </w:placeholder>
        <w:temporary/>
        <w:showingPlcHdr/>
        <w15:appearance w15:val="hidden"/>
      </w:sdtPr>
      <w:sdtEndPr/>
      <w:sdtContent>
        <w:p w14:paraId="37488823" w14:textId="77777777" w:rsidR="005D396D" w:rsidRDefault="00031AF5">
          <w:pPr>
            <w:pStyle w:val="Heading1"/>
          </w:pPr>
          <w:r>
            <w:t>Experience</w:t>
          </w:r>
        </w:p>
      </w:sdtContent>
    </w:sdt>
    <w:p w14:paraId="749B86B2" w14:textId="575041C5" w:rsidR="005D396D" w:rsidRPr="008E0B22" w:rsidRDefault="00A52ECA" w:rsidP="001E362E">
      <w:pPr>
        <w:spacing w:after="0" w:line="276" w:lineRule="auto"/>
        <w:rPr>
          <w:rFonts w:ascii="Arial" w:hAnsi="Arial" w:cs="Arial"/>
          <w:b/>
          <w:bCs/>
        </w:rPr>
      </w:pPr>
      <w:r w:rsidRPr="008E0B22">
        <w:rPr>
          <w:rFonts w:ascii="Arial" w:hAnsi="Arial" w:cs="Arial"/>
          <w:b/>
          <w:bCs/>
        </w:rPr>
        <w:t>Green Lee Facili</w:t>
      </w:r>
      <w:r w:rsidR="00522504" w:rsidRPr="008E0B22">
        <w:rPr>
          <w:rFonts w:ascii="Arial" w:hAnsi="Arial" w:cs="Arial"/>
          <w:b/>
          <w:bCs/>
        </w:rPr>
        <w:t>ty Solution</w:t>
      </w:r>
    </w:p>
    <w:p w14:paraId="0D8B4EA8" w14:textId="5C1AA25D" w:rsidR="005D396D" w:rsidRPr="00A707DD" w:rsidRDefault="00C3679E" w:rsidP="001E362E">
      <w:pPr>
        <w:spacing w:after="0" w:line="276" w:lineRule="auto"/>
        <w:rPr>
          <w:rFonts w:ascii="Arial" w:hAnsi="Arial" w:cs="Arial"/>
        </w:rPr>
      </w:pPr>
      <w:r w:rsidRPr="00A707DD">
        <w:rPr>
          <w:rFonts w:ascii="Arial" w:hAnsi="Arial" w:cs="Arial"/>
        </w:rPr>
        <w:t xml:space="preserve">Warehouse Man | </w:t>
      </w:r>
      <w:r w:rsidR="00470CA7" w:rsidRPr="00A707DD">
        <w:rPr>
          <w:rFonts w:ascii="Arial" w:hAnsi="Arial" w:cs="Arial"/>
        </w:rPr>
        <w:t>June 6, 2016</w:t>
      </w:r>
      <w:r w:rsidR="001239B8" w:rsidRPr="00A707DD">
        <w:rPr>
          <w:rFonts w:ascii="Arial" w:hAnsi="Arial" w:cs="Arial"/>
        </w:rPr>
        <w:t xml:space="preserve"> – July 8, 2017</w:t>
      </w:r>
    </w:p>
    <w:p w14:paraId="0993B106" w14:textId="1E88303A" w:rsidR="00CE3BF6" w:rsidRPr="00A707DD" w:rsidRDefault="00923124" w:rsidP="001E362E">
      <w:pPr>
        <w:pStyle w:val="ListBullet"/>
        <w:spacing w:after="0" w:line="276" w:lineRule="auto"/>
        <w:rPr>
          <w:rFonts w:ascii="Arial" w:hAnsi="Arial" w:cs="Arial"/>
        </w:rPr>
      </w:pPr>
      <w:r w:rsidRPr="00A707DD">
        <w:rPr>
          <w:rFonts w:ascii="Arial" w:eastAsia="Times New Roman" w:hAnsi="Arial" w:cs="Arial"/>
          <w:shd w:val="clear" w:color="auto" w:fill="FFFFFF"/>
        </w:rPr>
        <w:t>Completes shipments by processing and loading orders.</w:t>
      </w:r>
    </w:p>
    <w:p w14:paraId="20302403" w14:textId="7472CFC5" w:rsidR="00CE3BF6" w:rsidRPr="00A707DD" w:rsidRDefault="00CE3BF6" w:rsidP="001E362E">
      <w:pPr>
        <w:pStyle w:val="ListBullet"/>
        <w:spacing w:after="0" w:line="276" w:lineRule="auto"/>
        <w:rPr>
          <w:rFonts w:ascii="Arial" w:hAnsi="Arial" w:cs="Arial"/>
        </w:rPr>
      </w:pPr>
      <w:r w:rsidRPr="00A707DD">
        <w:rPr>
          <w:rFonts w:ascii="Arial" w:eastAsia="Times New Roman" w:hAnsi="Arial" w:cs="Arial"/>
          <w:shd w:val="clear" w:color="auto" w:fill="FFFFFF"/>
        </w:rPr>
        <w:t>Prepares orders by processing requests and supply orders; pulling materials; packing boxes; placing orders in delivery area etc.</w:t>
      </w:r>
    </w:p>
    <w:p w14:paraId="113DC3B6" w14:textId="0989CB34" w:rsidR="00CE3BF6" w:rsidRPr="00A707DD" w:rsidRDefault="00CE3BF6" w:rsidP="001E362E">
      <w:pPr>
        <w:pStyle w:val="ListBullet"/>
        <w:numPr>
          <w:ilvl w:val="0"/>
          <w:numId w:val="0"/>
        </w:numPr>
        <w:spacing w:after="0" w:line="276" w:lineRule="auto"/>
        <w:ind w:left="216" w:hanging="216"/>
        <w:rPr>
          <w:rFonts w:ascii="Arial" w:hAnsi="Arial" w:cs="Arial"/>
        </w:rPr>
      </w:pPr>
    </w:p>
    <w:p w14:paraId="445D5017" w14:textId="77777777" w:rsidR="00D31AA0" w:rsidRPr="008E0B22" w:rsidRDefault="00D31AA0" w:rsidP="001E362E">
      <w:pPr>
        <w:pStyle w:val="ListBullet"/>
        <w:numPr>
          <w:ilvl w:val="0"/>
          <w:numId w:val="0"/>
        </w:numPr>
        <w:spacing w:after="0" w:line="276" w:lineRule="auto"/>
        <w:rPr>
          <w:rFonts w:ascii="Arial" w:eastAsia="Times New Roman" w:hAnsi="Arial" w:cs="Arial"/>
          <w:b/>
          <w:bCs/>
          <w:shd w:val="clear" w:color="auto" w:fill="FFFFFF"/>
        </w:rPr>
      </w:pPr>
      <w:proofErr w:type="spellStart"/>
      <w:r w:rsidRPr="008E0B22">
        <w:rPr>
          <w:rFonts w:ascii="Arial" w:eastAsia="Times New Roman" w:hAnsi="Arial" w:cs="Arial"/>
          <w:b/>
          <w:bCs/>
          <w:shd w:val="clear" w:color="auto" w:fill="FFFFFF"/>
        </w:rPr>
        <w:t>Joreff</w:t>
      </w:r>
      <w:proofErr w:type="spellEnd"/>
      <w:r w:rsidRPr="008E0B22">
        <w:rPr>
          <w:rFonts w:ascii="Arial" w:eastAsia="Times New Roman" w:hAnsi="Arial" w:cs="Arial"/>
          <w:b/>
          <w:bCs/>
          <w:shd w:val="clear" w:color="auto" w:fill="FFFFFF"/>
        </w:rPr>
        <w:t xml:space="preserve"> Corporation</w:t>
      </w:r>
    </w:p>
    <w:p w14:paraId="50A67FF8" w14:textId="356DEACE" w:rsidR="00CE3BF6" w:rsidRPr="00A707DD" w:rsidRDefault="00D31AA0" w:rsidP="001E362E">
      <w:pPr>
        <w:pStyle w:val="ListBullet"/>
        <w:numPr>
          <w:ilvl w:val="0"/>
          <w:numId w:val="0"/>
        </w:numPr>
        <w:spacing w:after="0" w:line="276" w:lineRule="auto"/>
        <w:rPr>
          <w:rFonts w:ascii="Arial" w:eastAsia="Times New Roman" w:hAnsi="Arial" w:cs="Arial"/>
          <w:shd w:val="clear" w:color="auto" w:fill="FFFFFF"/>
        </w:rPr>
      </w:pPr>
      <w:r w:rsidRPr="00A707DD">
        <w:rPr>
          <w:rFonts w:ascii="Arial" w:eastAsia="Times New Roman" w:hAnsi="Arial" w:cs="Arial"/>
          <w:shd w:val="clear" w:color="auto" w:fill="FFFFFF"/>
        </w:rPr>
        <w:t>Service Crew</w:t>
      </w:r>
      <w:r w:rsidR="00F87DE5" w:rsidRPr="00A707DD">
        <w:rPr>
          <w:rFonts w:ascii="Arial" w:eastAsia="Times New Roman" w:hAnsi="Arial" w:cs="Arial"/>
          <w:shd w:val="clear" w:color="auto" w:fill="FFFFFF"/>
        </w:rPr>
        <w:t xml:space="preserve"> | August </w:t>
      </w:r>
      <w:r w:rsidR="008D05B9" w:rsidRPr="00A707DD">
        <w:rPr>
          <w:rFonts w:ascii="Arial" w:eastAsia="Times New Roman" w:hAnsi="Arial" w:cs="Arial"/>
          <w:shd w:val="clear" w:color="auto" w:fill="FFFFFF"/>
        </w:rPr>
        <w:t>23, 2017 – December 15, 201</w:t>
      </w:r>
      <w:r w:rsidR="002360B2" w:rsidRPr="00A707DD">
        <w:rPr>
          <w:rFonts w:ascii="Arial" w:eastAsia="Times New Roman" w:hAnsi="Arial" w:cs="Arial"/>
          <w:shd w:val="clear" w:color="auto" w:fill="FFFFFF"/>
        </w:rPr>
        <w:t>9</w:t>
      </w:r>
    </w:p>
    <w:p w14:paraId="391902CF" w14:textId="77E67E3D" w:rsidR="0097306C" w:rsidRPr="00A707DD" w:rsidRDefault="008A32BD" w:rsidP="001E362E">
      <w:pPr>
        <w:pStyle w:val="ListBullet"/>
        <w:spacing w:after="0" w:line="276" w:lineRule="auto"/>
        <w:rPr>
          <w:rFonts w:ascii="Arial" w:hAnsi="Arial" w:cs="Arial"/>
        </w:rPr>
      </w:pPr>
      <w:r w:rsidRPr="00A707DD">
        <w:rPr>
          <w:rFonts w:ascii="Arial" w:eastAsia="Times New Roman" w:hAnsi="Arial" w:cs="Arial"/>
          <w:shd w:val="clear" w:color="auto" w:fill="FFFFFF"/>
        </w:rPr>
        <w:t>Service crew members greet customers who enter the business and answer phone calls from customers.</w:t>
      </w:r>
    </w:p>
    <w:p w14:paraId="7F2A7B89" w14:textId="3738CDBC" w:rsidR="001E362E" w:rsidRPr="00A707DD" w:rsidRDefault="00584AC1" w:rsidP="001E362E">
      <w:pPr>
        <w:pStyle w:val="ListBullet"/>
        <w:spacing w:after="0" w:line="276" w:lineRule="auto"/>
        <w:rPr>
          <w:rFonts w:ascii="Arial" w:hAnsi="Arial" w:cs="Arial"/>
        </w:rPr>
      </w:pPr>
      <w:r w:rsidRPr="00A707DD">
        <w:rPr>
          <w:rFonts w:ascii="Arial" w:eastAsia="Times New Roman" w:hAnsi="Arial" w:cs="Arial"/>
          <w:shd w:val="clear" w:color="auto" w:fill="FFFFFF"/>
        </w:rPr>
        <w:t>Service crew members assist with food prep and cooking to fill customer orders etc.</w:t>
      </w:r>
    </w:p>
    <w:p w14:paraId="1D63A871" w14:textId="599F395B" w:rsidR="001E362E" w:rsidRPr="00A707DD" w:rsidRDefault="001E362E" w:rsidP="008E0B22">
      <w:pPr>
        <w:pStyle w:val="ListBullet"/>
        <w:numPr>
          <w:ilvl w:val="0"/>
          <w:numId w:val="0"/>
        </w:numPr>
        <w:spacing w:after="0" w:line="276" w:lineRule="auto"/>
        <w:rPr>
          <w:rFonts w:ascii="Arial" w:hAnsi="Arial" w:cs="Arial"/>
        </w:rPr>
      </w:pPr>
    </w:p>
    <w:p w14:paraId="4C6846BA" w14:textId="28DDB7CE" w:rsidR="00BD412E" w:rsidRPr="008E0B22" w:rsidRDefault="00BD412E" w:rsidP="001E362E">
      <w:pPr>
        <w:pStyle w:val="ListBullet"/>
        <w:numPr>
          <w:ilvl w:val="0"/>
          <w:numId w:val="0"/>
        </w:numPr>
        <w:spacing w:after="0" w:line="276" w:lineRule="auto"/>
        <w:ind w:left="216" w:hanging="216"/>
        <w:rPr>
          <w:rFonts w:ascii="Arial" w:hAnsi="Arial" w:cs="Arial"/>
          <w:b/>
          <w:bCs/>
        </w:rPr>
      </w:pPr>
      <w:r w:rsidRPr="008E0B22">
        <w:rPr>
          <w:rFonts w:ascii="Arial" w:hAnsi="Arial" w:cs="Arial"/>
          <w:b/>
          <w:bCs/>
        </w:rPr>
        <w:t>TOPSYNERGY</w:t>
      </w:r>
    </w:p>
    <w:p w14:paraId="73C40AC7" w14:textId="00332FB9" w:rsidR="00DD5ABB" w:rsidRDefault="00BD412E" w:rsidP="00334A9E">
      <w:pPr>
        <w:pStyle w:val="ListBullet"/>
        <w:numPr>
          <w:ilvl w:val="0"/>
          <w:numId w:val="0"/>
        </w:numPr>
        <w:spacing w:after="0" w:line="276" w:lineRule="auto"/>
        <w:ind w:left="216" w:hanging="216"/>
        <w:rPr>
          <w:rFonts w:ascii="Arial" w:hAnsi="Arial" w:cs="Arial"/>
        </w:rPr>
      </w:pPr>
      <w:r w:rsidRPr="00A707DD">
        <w:rPr>
          <w:rFonts w:ascii="Arial" w:hAnsi="Arial" w:cs="Arial"/>
        </w:rPr>
        <w:t>Utility</w:t>
      </w:r>
      <w:r w:rsidR="00464B43">
        <w:rPr>
          <w:rFonts w:ascii="Arial" w:hAnsi="Arial" w:cs="Arial"/>
        </w:rPr>
        <w:t>/stockman</w:t>
      </w:r>
      <w:r w:rsidRPr="00A707DD">
        <w:rPr>
          <w:rFonts w:ascii="Arial" w:hAnsi="Arial" w:cs="Arial"/>
        </w:rPr>
        <w:t xml:space="preserve"> | </w:t>
      </w:r>
      <w:r w:rsidR="00C74CD9" w:rsidRPr="00A707DD">
        <w:rPr>
          <w:rFonts w:ascii="Arial" w:hAnsi="Arial" w:cs="Arial"/>
        </w:rPr>
        <w:t>January 21, 2020 – M</w:t>
      </w:r>
      <w:r w:rsidR="001E78D3">
        <w:rPr>
          <w:rFonts w:ascii="Arial" w:hAnsi="Arial" w:cs="Arial"/>
        </w:rPr>
        <w:t>ay</w:t>
      </w:r>
      <w:r w:rsidR="00C74CD9" w:rsidRPr="00A707DD">
        <w:rPr>
          <w:rFonts w:ascii="Arial" w:hAnsi="Arial" w:cs="Arial"/>
        </w:rPr>
        <w:t xml:space="preserve"> 16, 202</w:t>
      </w:r>
      <w:r w:rsidR="006C57E3">
        <w:rPr>
          <w:rFonts w:ascii="Arial" w:hAnsi="Arial" w:cs="Arial"/>
        </w:rPr>
        <w:t>2</w:t>
      </w:r>
    </w:p>
    <w:p w14:paraId="34D46071" w14:textId="0B747598" w:rsidR="008120E4" w:rsidRDefault="00CC6B8F" w:rsidP="0005799A">
      <w:pPr>
        <w:pStyle w:val="ListBullet"/>
        <w:spacing w:after="0" w:line="276" w:lineRule="auto"/>
        <w:rPr>
          <w:rFonts w:ascii="Arial" w:hAnsi="Arial" w:cs="Arial"/>
        </w:rPr>
      </w:pPr>
      <w:r w:rsidRPr="00CC6B8F">
        <w:rPr>
          <w:rFonts w:ascii="Arial" w:hAnsi="Arial" w:cs="Arial"/>
        </w:rPr>
        <w:t>Washes dishes, worktables, walls, refrigerators and meat blocks.</w:t>
      </w:r>
    </w:p>
    <w:p w14:paraId="51200A7F" w14:textId="08E7FE1B" w:rsidR="00DC4C77" w:rsidRPr="001F794F" w:rsidRDefault="00B7462D" w:rsidP="008120E4">
      <w:pPr>
        <w:pStyle w:val="ListBullet"/>
        <w:divId w:val="134643368"/>
        <w:rPr>
          <w:rFonts w:ascii="Arial" w:hAnsi="Arial" w:cs="Arial"/>
          <w:sz w:val="24"/>
          <w:szCs w:val="24"/>
        </w:rPr>
      </w:pPr>
      <w:r w:rsidRPr="001F794F">
        <w:rPr>
          <w:rFonts w:ascii="Arial" w:hAnsi="Arial" w:cs="Arial"/>
        </w:rPr>
        <w:t>Perform routine maintenance for our gas, power, or water systems</w:t>
      </w:r>
    </w:p>
    <w:sdt>
      <w:sdtPr>
        <w:id w:val="720946933"/>
        <w:placeholder>
          <w:docPart w:val="1A27AABF0D30EA4FA89A389C3AEAB434"/>
        </w:placeholder>
        <w:temporary/>
        <w:showingPlcHdr/>
        <w15:appearance w15:val="hidden"/>
      </w:sdtPr>
      <w:sdtEndPr/>
      <w:sdtContent>
        <w:p w14:paraId="2C4660E3" w14:textId="77777777" w:rsidR="005D396D" w:rsidRDefault="00031AF5">
          <w:pPr>
            <w:pStyle w:val="Heading1"/>
          </w:pPr>
          <w:r>
            <w:t>Education</w:t>
          </w:r>
        </w:p>
      </w:sdtContent>
    </w:sdt>
    <w:p w14:paraId="59F87E28" w14:textId="13601392" w:rsidR="00DB248F" w:rsidRPr="00374A05" w:rsidRDefault="00A60D48" w:rsidP="00EE1132">
      <w:pPr>
        <w:spacing w:after="0" w:line="360" w:lineRule="auto"/>
        <w:rPr>
          <w:rFonts w:ascii="Arial" w:hAnsi="Arial" w:cs="Arial"/>
        </w:rPr>
      </w:pPr>
      <w:r w:rsidRPr="00AF1964">
        <w:rPr>
          <w:rFonts w:ascii="Arial" w:hAnsi="Arial" w:cs="Arial"/>
          <w:b/>
          <w:bCs/>
        </w:rPr>
        <w:t>Primary</w:t>
      </w:r>
      <w:r w:rsidRPr="00374A05">
        <w:rPr>
          <w:rFonts w:ascii="Arial" w:hAnsi="Arial" w:cs="Arial"/>
        </w:rPr>
        <w:t xml:space="preserve"> – Sta. Ana Elementary School</w:t>
      </w:r>
    </w:p>
    <w:p w14:paraId="67DB7A04" w14:textId="4F2887B5" w:rsidR="00DB248F" w:rsidRPr="00374A05" w:rsidRDefault="00DB248F" w:rsidP="00EE1132">
      <w:pPr>
        <w:spacing w:after="0" w:line="360" w:lineRule="auto"/>
        <w:rPr>
          <w:rFonts w:ascii="Arial" w:hAnsi="Arial" w:cs="Arial"/>
        </w:rPr>
      </w:pPr>
      <w:r w:rsidRPr="00374A05">
        <w:rPr>
          <w:rFonts w:ascii="Arial" w:hAnsi="Arial" w:cs="Arial"/>
        </w:rPr>
        <w:t xml:space="preserve">March 10, </w:t>
      </w:r>
      <w:r w:rsidR="005B61E2" w:rsidRPr="00374A05">
        <w:rPr>
          <w:rFonts w:ascii="Arial" w:hAnsi="Arial" w:cs="Arial"/>
        </w:rPr>
        <w:t>2004 – March 17, 2010</w:t>
      </w:r>
    </w:p>
    <w:p w14:paraId="60EB179F" w14:textId="6F571492" w:rsidR="005B61E2" w:rsidRPr="00374A05" w:rsidRDefault="00C956B7" w:rsidP="00EE1132">
      <w:pPr>
        <w:spacing w:after="0" w:line="360" w:lineRule="auto"/>
        <w:rPr>
          <w:rFonts w:ascii="Arial" w:hAnsi="Arial" w:cs="Arial"/>
        </w:rPr>
      </w:pPr>
      <w:r w:rsidRPr="00AF1964">
        <w:rPr>
          <w:rFonts w:ascii="Arial" w:hAnsi="Arial" w:cs="Arial"/>
          <w:b/>
          <w:bCs/>
        </w:rPr>
        <w:t>Secondary</w:t>
      </w:r>
      <w:r w:rsidRPr="00374A05">
        <w:rPr>
          <w:rFonts w:ascii="Arial" w:hAnsi="Arial" w:cs="Arial"/>
        </w:rPr>
        <w:t xml:space="preserve"> – Mariano Marcos Memorial High School</w:t>
      </w:r>
    </w:p>
    <w:p w14:paraId="41651A12" w14:textId="77777777" w:rsidR="00374A05" w:rsidRPr="00374A05" w:rsidRDefault="00374A05" w:rsidP="00EE1132">
      <w:pPr>
        <w:spacing w:after="0" w:line="360" w:lineRule="auto"/>
        <w:rPr>
          <w:rFonts w:ascii="Arial" w:hAnsi="Arial" w:cs="Arial"/>
        </w:rPr>
      </w:pPr>
      <w:r w:rsidRPr="00374A05">
        <w:rPr>
          <w:rFonts w:ascii="Arial" w:hAnsi="Arial" w:cs="Arial"/>
        </w:rPr>
        <w:t>June 2010 – March 2013</w:t>
      </w:r>
    </w:p>
    <w:p w14:paraId="3E0AB8FD" w14:textId="21FC83C0" w:rsidR="00125C52" w:rsidRPr="00374A05" w:rsidRDefault="00B05A91" w:rsidP="00EE1132">
      <w:pPr>
        <w:spacing w:after="0" w:line="360" w:lineRule="auto"/>
        <w:rPr>
          <w:rFonts w:ascii="Arial" w:hAnsi="Arial" w:cs="Arial"/>
        </w:rPr>
      </w:pPr>
      <w:r w:rsidRPr="00AF1964">
        <w:rPr>
          <w:rFonts w:ascii="Arial" w:hAnsi="Arial" w:cs="Arial"/>
          <w:b/>
          <w:bCs/>
        </w:rPr>
        <w:t xml:space="preserve">Alternative Learning System </w:t>
      </w:r>
      <w:r w:rsidRPr="00374A05">
        <w:rPr>
          <w:rFonts w:ascii="Arial" w:hAnsi="Arial" w:cs="Arial"/>
        </w:rPr>
        <w:t>– Sta. Ana Elementary School</w:t>
      </w:r>
    </w:p>
    <w:p w14:paraId="044C9FD1" w14:textId="7646A538" w:rsidR="003255B1" w:rsidRPr="00374A05" w:rsidRDefault="003255B1" w:rsidP="00EE1132">
      <w:pPr>
        <w:spacing w:after="0" w:line="360" w:lineRule="auto"/>
        <w:rPr>
          <w:rFonts w:ascii="Arial" w:hAnsi="Arial" w:cs="Arial"/>
        </w:rPr>
      </w:pPr>
      <w:r w:rsidRPr="00374A05">
        <w:rPr>
          <w:rFonts w:ascii="Arial" w:hAnsi="Arial" w:cs="Arial"/>
        </w:rPr>
        <w:t>March 201</w:t>
      </w:r>
      <w:r w:rsidR="00125C52" w:rsidRPr="00374A05">
        <w:rPr>
          <w:rFonts w:ascii="Arial" w:hAnsi="Arial" w:cs="Arial"/>
        </w:rPr>
        <w:t>3</w:t>
      </w:r>
      <w:r w:rsidRPr="00374A05">
        <w:rPr>
          <w:rFonts w:ascii="Arial" w:hAnsi="Arial" w:cs="Arial"/>
        </w:rPr>
        <w:t xml:space="preserve"> – June </w:t>
      </w:r>
      <w:r w:rsidR="00125C52" w:rsidRPr="00374A05">
        <w:rPr>
          <w:rFonts w:ascii="Arial" w:hAnsi="Arial" w:cs="Arial"/>
        </w:rPr>
        <w:t>2014</w:t>
      </w:r>
    </w:p>
    <w:p w14:paraId="45E182C7" w14:textId="1DE6F036" w:rsidR="005D396D" w:rsidRDefault="00AF1964">
      <w:pPr>
        <w:pStyle w:val="Heading1"/>
      </w:pPr>
      <w:r>
        <w:t>Character references</w:t>
      </w:r>
    </w:p>
    <w:p w14:paraId="296E0927" w14:textId="5D399FCB" w:rsidR="005D396D" w:rsidRPr="00AA4AE9" w:rsidRDefault="00930351" w:rsidP="00141B59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AA4AE9">
        <w:rPr>
          <w:b/>
          <w:bCs/>
        </w:rPr>
        <w:t xml:space="preserve">Michael Arapiles </w:t>
      </w:r>
      <w:r w:rsidR="00F24B37" w:rsidRPr="00AA4AE9">
        <w:rPr>
          <w:b/>
          <w:bCs/>
        </w:rPr>
        <w:t>–</w:t>
      </w:r>
      <w:r w:rsidRPr="00AA4AE9">
        <w:rPr>
          <w:b/>
          <w:bCs/>
        </w:rPr>
        <w:t xml:space="preserve"> </w:t>
      </w:r>
      <w:r w:rsidR="00F24B37" w:rsidRPr="00AA4AE9">
        <w:rPr>
          <w:b/>
          <w:bCs/>
        </w:rPr>
        <w:t>Warehouse Man – 09365982588</w:t>
      </w:r>
    </w:p>
    <w:p w14:paraId="3A778BFC" w14:textId="695151EC" w:rsidR="00F24B37" w:rsidRPr="00AA4AE9" w:rsidRDefault="00FA6421" w:rsidP="00141B59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>
        <w:rPr>
          <w:b/>
          <w:bCs/>
        </w:rPr>
        <w:t xml:space="preserve">Don </w:t>
      </w:r>
      <w:proofErr w:type="spellStart"/>
      <w:r>
        <w:rPr>
          <w:b/>
          <w:bCs/>
        </w:rPr>
        <w:t>kyle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benito</w:t>
      </w:r>
      <w:proofErr w:type="spellEnd"/>
      <w:r w:rsidR="00F24B37" w:rsidRPr="00AA4AE9">
        <w:rPr>
          <w:b/>
          <w:bCs/>
        </w:rPr>
        <w:t xml:space="preserve"> </w:t>
      </w:r>
      <w:r w:rsidR="00AA4AE9" w:rsidRPr="00AA4AE9">
        <w:rPr>
          <w:b/>
          <w:bCs/>
        </w:rPr>
        <w:t>–</w:t>
      </w:r>
      <w:r w:rsidR="00F24B37" w:rsidRPr="00AA4AE9">
        <w:rPr>
          <w:b/>
          <w:bCs/>
        </w:rPr>
        <w:t xml:space="preserve"> </w:t>
      </w:r>
      <w:r w:rsidR="003502E1">
        <w:rPr>
          <w:b/>
          <w:bCs/>
        </w:rPr>
        <w:t>headwaiter</w:t>
      </w:r>
      <w:r w:rsidR="00AA4AE9" w:rsidRPr="00AA4AE9">
        <w:rPr>
          <w:b/>
          <w:bCs/>
        </w:rPr>
        <w:t>– 09</w:t>
      </w:r>
      <w:r w:rsidR="00445846">
        <w:rPr>
          <w:b/>
          <w:bCs/>
        </w:rPr>
        <w:t>752196350</w:t>
      </w:r>
    </w:p>
    <w:sectPr w:rsidR="00F24B37" w:rsidRPr="00AA4AE9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41F1" w14:textId="77777777" w:rsidR="004E61F3" w:rsidRDefault="004E61F3">
      <w:r>
        <w:separator/>
      </w:r>
    </w:p>
  </w:endnote>
  <w:endnote w:type="continuationSeparator" w:id="0">
    <w:p w14:paraId="7EA1B220" w14:textId="77777777" w:rsidR="004E61F3" w:rsidRDefault="004E6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1F410" w14:textId="77777777" w:rsidR="005D396D" w:rsidRDefault="00031AF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45E0B" w14:textId="77777777" w:rsidR="004E61F3" w:rsidRDefault="004E61F3">
      <w:r>
        <w:separator/>
      </w:r>
    </w:p>
  </w:footnote>
  <w:footnote w:type="continuationSeparator" w:id="0">
    <w:p w14:paraId="4F065A29" w14:textId="77777777" w:rsidR="004E61F3" w:rsidRDefault="004E6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0A73A" w14:textId="77777777" w:rsidR="005D396D" w:rsidRDefault="00031AF5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9CA0D46" wp14:editId="476BFAFD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368BE4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41D5" w14:textId="77777777" w:rsidR="005D396D" w:rsidRDefault="00031AF5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889D78" wp14:editId="580DCB1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357B5D" w14:textId="77777777" w:rsidR="005D396D" w:rsidRDefault="005D396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4889D78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4472c4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4357B5D" w14:textId="77777777" w:rsidR="005D396D" w:rsidRDefault="005D396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713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373270">
    <w:abstractNumId w:val="9"/>
  </w:num>
  <w:num w:numId="2" w16cid:durableId="1552769808">
    <w:abstractNumId w:val="11"/>
  </w:num>
  <w:num w:numId="3" w16cid:durableId="1792288774">
    <w:abstractNumId w:val="10"/>
  </w:num>
  <w:num w:numId="4" w16cid:durableId="943462440">
    <w:abstractNumId w:val="7"/>
  </w:num>
  <w:num w:numId="5" w16cid:durableId="335697788">
    <w:abstractNumId w:val="6"/>
  </w:num>
  <w:num w:numId="6" w16cid:durableId="1749812934">
    <w:abstractNumId w:val="5"/>
  </w:num>
  <w:num w:numId="7" w16cid:durableId="836965541">
    <w:abstractNumId w:val="4"/>
  </w:num>
  <w:num w:numId="8" w16cid:durableId="455416977">
    <w:abstractNumId w:val="8"/>
  </w:num>
  <w:num w:numId="9" w16cid:durableId="432552686">
    <w:abstractNumId w:val="3"/>
  </w:num>
  <w:num w:numId="10" w16cid:durableId="2059208753">
    <w:abstractNumId w:val="2"/>
  </w:num>
  <w:num w:numId="11" w16cid:durableId="560484285">
    <w:abstractNumId w:val="1"/>
  </w:num>
  <w:num w:numId="12" w16cid:durableId="1874489144">
    <w:abstractNumId w:val="0"/>
  </w:num>
  <w:num w:numId="13" w16cid:durableId="14115021">
    <w:abstractNumId w:val="12"/>
  </w:num>
  <w:num w:numId="14" w16cid:durableId="7499296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01"/>
    <w:rsid w:val="000069D2"/>
    <w:rsid w:val="00017F21"/>
    <w:rsid w:val="00031AF5"/>
    <w:rsid w:val="00043072"/>
    <w:rsid w:val="0005799A"/>
    <w:rsid w:val="000C2CF1"/>
    <w:rsid w:val="000F5E67"/>
    <w:rsid w:val="001119F1"/>
    <w:rsid w:val="001239B8"/>
    <w:rsid w:val="00125C52"/>
    <w:rsid w:val="00141B59"/>
    <w:rsid w:val="001A4CEC"/>
    <w:rsid w:val="001E362E"/>
    <w:rsid w:val="001E78D3"/>
    <w:rsid w:val="001F794F"/>
    <w:rsid w:val="0020485C"/>
    <w:rsid w:val="00211965"/>
    <w:rsid w:val="002360B2"/>
    <w:rsid w:val="00292B6C"/>
    <w:rsid w:val="00322055"/>
    <w:rsid w:val="003255B1"/>
    <w:rsid w:val="00334A9E"/>
    <w:rsid w:val="003502E1"/>
    <w:rsid w:val="00374A05"/>
    <w:rsid w:val="003A0E16"/>
    <w:rsid w:val="003B119F"/>
    <w:rsid w:val="003E76AF"/>
    <w:rsid w:val="003F2762"/>
    <w:rsid w:val="00445846"/>
    <w:rsid w:val="004555DB"/>
    <w:rsid w:val="00464B43"/>
    <w:rsid w:val="00470CA7"/>
    <w:rsid w:val="0048731A"/>
    <w:rsid w:val="004E61F3"/>
    <w:rsid w:val="00500170"/>
    <w:rsid w:val="00522504"/>
    <w:rsid w:val="00541F2F"/>
    <w:rsid w:val="00584AC1"/>
    <w:rsid w:val="005B61E2"/>
    <w:rsid w:val="005B68AD"/>
    <w:rsid w:val="005D396D"/>
    <w:rsid w:val="006C57E3"/>
    <w:rsid w:val="007E2EE9"/>
    <w:rsid w:val="008120E4"/>
    <w:rsid w:val="008A32BD"/>
    <w:rsid w:val="008D05B9"/>
    <w:rsid w:val="008D73AC"/>
    <w:rsid w:val="008E0B22"/>
    <w:rsid w:val="00923124"/>
    <w:rsid w:val="00924001"/>
    <w:rsid w:val="00930351"/>
    <w:rsid w:val="009645B7"/>
    <w:rsid w:val="0097306C"/>
    <w:rsid w:val="009E7DC2"/>
    <w:rsid w:val="00A52ECA"/>
    <w:rsid w:val="00A60D48"/>
    <w:rsid w:val="00A707DD"/>
    <w:rsid w:val="00A81CA4"/>
    <w:rsid w:val="00AA4AE9"/>
    <w:rsid w:val="00AF1964"/>
    <w:rsid w:val="00B05A91"/>
    <w:rsid w:val="00B70C9D"/>
    <w:rsid w:val="00B7462D"/>
    <w:rsid w:val="00BD412E"/>
    <w:rsid w:val="00C21C29"/>
    <w:rsid w:val="00C3679E"/>
    <w:rsid w:val="00C465A3"/>
    <w:rsid w:val="00C54AC2"/>
    <w:rsid w:val="00C74CD9"/>
    <w:rsid w:val="00C956B7"/>
    <w:rsid w:val="00CC6B8F"/>
    <w:rsid w:val="00CE3BF6"/>
    <w:rsid w:val="00D31AA0"/>
    <w:rsid w:val="00D606B2"/>
    <w:rsid w:val="00DB248F"/>
    <w:rsid w:val="00DC4C77"/>
    <w:rsid w:val="00DD335F"/>
    <w:rsid w:val="00DD5ABB"/>
    <w:rsid w:val="00DE5F3C"/>
    <w:rsid w:val="00E52452"/>
    <w:rsid w:val="00EE1132"/>
    <w:rsid w:val="00F24B37"/>
    <w:rsid w:val="00F35079"/>
    <w:rsid w:val="00F80D07"/>
    <w:rsid w:val="00F87DE5"/>
    <w:rsid w:val="00FA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EF7E7"/>
  <w15:chartTrackingRefBased/>
  <w15:docId w15:val="{5258FAC8-3B30-C545-B954-198A4649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4546A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4546A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44546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44546A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44546A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4546A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4546A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4546A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4546A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4546A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4546A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BD92944-2638-0F47-BC2A-CD760DEEF428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B2A96EFFAEF34E9D6E9FCBDDC0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FC754-90CA-1C48-8D5F-B458911E90AB}"/>
      </w:docPartPr>
      <w:docPartBody>
        <w:p w:rsidR="00F0270B" w:rsidRDefault="00893EFA">
          <w:pPr>
            <w:pStyle w:val="FDB2A96EFFAEF34E9D6E9FCBDDC0DCC0"/>
          </w:pPr>
          <w:r>
            <w:t>Objective</w:t>
          </w:r>
        </w:p>
      </w:docPartBody>
    </w:docPart>
    <w:docPart>
      <w:docPartPr>
        <w:name w:val="230B0087138CC0459D903E3B3EDD2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8173D-0A09-334B-A446-79AEA528B9FD}"/>
      </w:docPartPr>
      <w:docPartBody>
        <w:p w:rsidR="00F0270B" w:rsidRDefault="00893EFA">
          <w:pPr>
            <w:pStyle w:val="230B0087138CC0459D903E3B3EDD2BD1"/>
          </w:pPr>
          <w:r>
            <w:t>Experience</w:t>
          </w:r>
        </w:p>
      </w:docPartBody>
    </w:docPart>
    <w:docPart>
      <w:docPartPr>
        <w:name w:val="1A27AABF0D30EA4FA89A389C3AEAB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335C-4C49-2249-94F0-206AFF50F813}"/>
      </w:docPartPr>
      <w:docPartBody>
        <w:p w:rsidR="00F0270B" w:rsidRDefault="00893EFA">
          <w:pPr>
            <w:pStyle w:val="1A27AABF0D30EA4FA89A389C3AEAB43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94437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FA"/>
    <w:rsid w:val="005E0174"/>
    <w:rsid w:val="00603DD7"/>
    <w:rsid w:val="00893EFA"/>
    <w:rsid w:val="00BB6290"/>
    <w:rsid w:val="00F0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B2A96EFFAEF34E9D6E9FCBDDC0DCC0">
    <w:name w:val="FDB2A96EFFAEF34E9D6E9FCBDDC0DCC0"/>
  </w:style>
  <w:style w:type="paragraph" w:customStyle="1" w:styleId="230B0087138CC0459D903E3B3EDD2BD1">
    <w:name w:val="230B0087138CC0459D903E3B3EDD2BD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1A27AABF0D30EA4FA89A389C3AEAB434">
    <w:name w:val="1A27AABF0D30EA4FA89A389C3AEAB4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%7b6BD92944-2638-0F47-BC2A-CD760DEEF428%7dtf50002018.dotx</Template>
  <TotalTime>201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nenecastuera@gmail.com</dc:creator>
  <cp:keywords/>
  <dc:description/>
  <cp:lastModifiedBy>639073830214</cp:lastModifiedBy>
  <cp:revision>34</cp:revision>
  <dcterms:created xsi:type="dcterms:W3CDTF">2020-08-10T10:51:00Z</dcterms:created>
  <dcterms:modified xsi:type="dcterms:W3CDTF">2022-06-27T21:59:00Z</dcterms:modified>
</cp:coreProperties>
</file>